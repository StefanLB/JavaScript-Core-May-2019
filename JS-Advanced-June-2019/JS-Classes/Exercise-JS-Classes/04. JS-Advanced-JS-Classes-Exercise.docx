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625" w:rsidRPr="002A6FEE" w:rsidRDefault="00781625" w:rsidP="00781625">
      <w:pPr>
        <w:pStyle w:val="Heading1"/>
        <w:rPr>
          <w:noProof/>
        </w:rPr>
      </w:pPr>
      <w:r w:rsidRPr="002A6FEE">
        <w:rPr>
          <w:noProof/>
        </w:rPr>
        <w:t>Exer</w:t>
      </w:r>
      <w:r w:rsidR="00F0368E">
        <w:rPr>
          <w:noProof/>
        </w:rPr>
        <w:t>cises: Classes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8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9" w:history="1">
        <w:r w:rsidR="00541A44" w:rsidRPr="00541A44">
          <w:rPr>
            <w:rStyle w:val="Hyperlink"/>
          </w:rPr>
          <w:t>https://judge.softuni.bg/Contests/1534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B95D2E">
        <w:rPr>
          <w:rStyle w:val="CodeChar"/>
          <w:rFonts w:asciiTheme="minorHAnsi" w:hAnsiTheme="minorHAnsi" w:cstheme="minorHAnsi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B95D2E">
        <w:rPr>
          <w:rStyle w:val="CodeChar"/>
          <w:rFonts w:asciiTheme="minorHAnsi" w:hAnsiTheme="minorHAnsi" w:cstheme="minorHAnsi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B95D2E">
        <w:rPr>
          <w:rStyle w:val="CodeChar"/>
          <w:rFonts w:asciiTheme="minorHAnsi" w:hAnsiTheme="minorHAnsi" w:cstheme="minorHAnsi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B95D2E">
        <w:rPr>
          <w:rStyle w:val="CodeChar"/>
          <w:rFonts w:asciiTheme="minorHAnsi" w:hAnsiTheme="minorHAnsi" w:cstheme="minorHAnsi"/>
        </w:rPr>
        <w:t>constructor</w:t>
      </w:r>
      <w:r w:rsidRPr="002A6FEE">
        <w:rPr>
          <w:noProof/>
        </w:rPr>
        <w:t xml:space="preserve"> inside the body of the class definition and it follows the syntax of regular JS functions </w:t>
      </w:r>
      <w:r w:rsidR="00B95D2E">
        <w:rPr>
          <w:noProof/>
        </w:rPr>
        <w:t>-</w:t>
      </w:r>
      <w:r w:rsidRPr="002A6FEE">
        <w:rPr>
          <w:noProof/>
        </w:rPr>
        <w:t xml:space="preserve">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B95D2E">
        <w:rPr>
          <w:rStyle w:val="CodeChar"/>
          <w:rFonts w:asciiTheme="minorHAnsi" w:hAnsiTheme="minorHAnsi" w:cstheme="minorHAnsi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="00B95D2E">
        <w:rPr>
          <w:noProof/>
        </w:rPr>
        <w:t>"</w:t>
      </w:r>
      <w:r w:rsidRPr="00B95D2E">
        <w:rPr>
          <w:rStyle w:val="CodeChar"/>
          <w:rFonts w:asciiTheme="minorHAnsi" w:hAnsiTheme="minorHAnsi" w:cstheme="minorHAnsi"/>
        </w:rPr>
        <w:t>this</w:t>
      </w:r>
      <w:r w:rsidR="00B95D2E">
        <w:rPr>
          <w:rStyle w:val="CodeChar"/>
          <w:rFonts w:asciiTheme="minorHAnsi" w:hAnsiTheme="minorHAnsi" w:cstheme="minorHAnsi"/>
        </w:rPr>
        <w:t>"</w:t>
      </w:r>
      <w:r w:rsidRPr="002A6FEE">
        <w:rPr>
          <w:noProof/>
        </w:rPr>
        <w:t xml:space="preserve"> identifier tells the interpreter to look for a variable in a different context, so </w:t>
      </w:r>
      <w:r w:rsidRPr="00B95D2E">
        <w:rPr>
          <w:rStyle w:val="CodeChar"/>
          <w:rFonts w:asciiTheme="minorHAnsi" w:hAnsiTheme="minorHAnsi" w:cstheme="minorHAnsi"/>
        </w:rPr>
        <w:t>this.method</w:t>
      </w:r>
      <w:r w:rsidRPr="002A6FEE">
        <w:rPr>
          <w:noProof/>
        </w:rPr>
        <w:t xml:space="preserve"> is not the same as </w:t>
      </w:r>
      <w:r w:rsidRPr="00B95D2E">
        <w:rPr>
          <w:rStyle w:val="CodeChar"/>
          <w:rFonts w:asciiTheme="minorHAnsi" w:hAnsiTheme="minorHAnsi" w:cstheme="minorHAnsi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 xml:space="preserve">sorting </w:t>
      </w:r>
      <w:r w:rsidR="00BC7D1A">
        <w:rPr>
          <w:rStyle w:val="Strong"/>
        </w:rPr>
        <w:t>criterion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>Create a class</w:t>
      </w:r>
      <w:r w:rsidR="00BC7D1A">
        <w:rPr>
          <w:lang w:val="bg-BG"/>
        </w:rPr>
        <w:t xml:space="preserve"> </w:t>
      </w:r>
      <w:r w:rsidRPr="00B95D2E">
        <w:rPr>
          <w:rStyle w:val="CodeChar"/>
          <w:rFonts w:asciiTheme="minorHAnsi" w:hAnsiTheme="minorHAnsi" w:cstheme="minorHAnsi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95D2E">
        <w:rPr>
          <w:rStyle w:val="CodeChar"/>
          <w:rFonts w:asciiTheme="minorHAnsi" w:hAnsiTheme="minorHAnsi" w:cstheme="minorHAnsi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lastRenderedPageBreak/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 xml:space="preserve">and </w:t>
      </w:r>
      <w:r w:rsidR="00B95D2E" w:rsidRPr="00833644">
        <w:rPr>
          <w:lang w:val="en-AU"/>
        </w:rPr>
        <w:t>all</w:t>
      </w:r>
      <w:r w:rsidRPr="00833644">
        <w:rPr>
          <w:lang w:val="en-AU"/>
        </w:rPr>
        <w:t xml:space="preserve">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 </w:t>
      </w:r>
      <w:r w:rsidRPr="00B95D2E">
        <w:rPr>
          <w:rStyle w:val="CodeChar"/>
          <w:rFonts w:asciiTheme="minorHAnsi" w:hAnsiTheme="minorHAnsi" w:cstheme="minorHAnsi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B95D2E">
        <w:rPr>
          <w:rStyle w:val="CodeChar"/>
          <w:rFonts w:asciiTheme="minorHAnsi" w:hAnsiTheme="minorHAnsi" w:cstheme="minorHAnsi"/>
        </w:rPr>
        <w:t>innerString</w:t>
      </w:r>
      <w:r>
        <w:t xml:space="preserve"> and </w:t>
      </w:r>
      <w:r w:rsidRPr="00B95D2E">
        <w:rPr>
          <w:rStyle w:val="CodeChar"/>
          <w:rFonts w:asciiTheme="minorHAnsi" w:hAnsiTheme="minorHAnsi" w:cstheme="minorHAnsi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lastRenderedPageBreak/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lastRenderedPageBreak/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BC7D1A" w:rsidP="004539D3">
      <w:pPr>
        <w:pStyle w:val="Heading2"/>
        <w:rPr>
          <w:noProof/>
        </w:rPr>
      </w:pPr>
      <w:r>
        <w:rPr>
          <w:noProof/>
        </w:rPr>
        <w:t>*</w:t>
      </w:r>
      <w:r w:rsidR="00781625" w:rsidRPr="002A6FEE">
        <w:rPr>
          <w:noProof/>
        </w:rPr>
        <w:t>Extensible Class</w:t>
      </w:r>
    </w:p>
    <w:p w:rsidR="00781625" w:rsidRPr="002A6FEE" w:rsidRDefault="00403869" w:rsidP="00781625">
      <w:pPr>
        <w:rPr>
          <w:noProof/>
        </w:rPr>
      </w:pPr>
      <w:r>
        <w:rPr>
          <w:noProof/>
        </w:rPr>
        <w:t>Y</w:t>
      </w:r>
      <w:r w:rsidR="00781625" w:rsidRPr="002A6FEE">
        <w:rPr>
          <w:noProof/>
        </w:rPr>
        <w:t>ou</w:t>
      </w:r>
      <w:r>
        <w:rPr>
          <w:noProof/>
        </w:rPr>
        <w:t>r task here is to</w:t>
      </w:r>
      <w:r w:rsidR="00781625" w:rsidRPr="002A6FEE">
        <w:rPr>
          <w:noProof/>
        </w:rPr>
        <w:t xml:space="preserve"> deliver a </w:t>
      </w:r>
      <w:r w:rsidR="00781625" w:rsidRPr="002A6FEE">
        <w:rPr>
          <w:rStyle w:val="Strong"/>
          <w:noProof/>
        </w:rPr>
        <w:t>class</w:t>
      </w:r>
      <w:r w:rsidR="00781625" w:rsidRPr="002A6FEE">
        <w:rPr>
          <w:noProof/>
        </w:rPr>
        <w:t xml:space="preserve"> that can be </w:t>
      </w:r>
      <w:r w:rsidR="00781625" w:rsidRPr="002A6FEE">
        <w:rPr>
          <w:rStyle w:val="Strong"/>
          <w:noProof/>
        </w:rPr>
        <w:t>extended</w:t>
      </w:r>
      <w:r w:rsidR="00781625" w:rsidRPr="002A6FEE">
        <w:rPr>
          <w:noProof/>
        </w:rPr>
        <w:t xml:space="preserve">. </w:t>
      </w:r>
      <w:r w:rsidR="00D13AB8" w:rsidRPr="00D042E7">
        <w:rPr>
          <w:noProof/>
        </w:rPr>
        <w:t xml:space="preserve">Implement </w:t>
      </w:r>
      <w:r w:rsidR="00781625" w:rsidRPr="002A6FEE">
        <w:rPr>
          <w:noProof/>
        </w:rPr>
        <w:t xml:space="preserve">an </w:t>
      </w:r>
      <w:r w:rsidR="00781625" w:rsidRPr="002A6FEE">
        <w:rPr>
          <w:rStyle w:val="CodeChar"/>
        </w:rPr>
        <w:t>extend(template)</w:t>
      </w:r>
      <w:r w:rsidR="00781625" w:rsidRPr="002A6FEE">
        <w:rPr>
          <w:noProof/>
        </w:rPr>
        <w:t xml:space="preserve"> method that would copy </w:t>
      </w:r>
      <w:r w:rsidR="00781625" w:rsidRPr="00403869">
        <w:rPr>
          <w:b/>
          <w:noProof/>
        </w:rPr>
        <w:t>all</w:t>
      </w:r>
      <w:r w:rsidR="00781625" w:rsidRPr="002A6FEE">
        <w:rPr>
          <w:noProof/>
        </w:rPr>
        <w:t xml:space="preserve"> of the properties of </w:t>
      </w:r>
      <w:r w:rsidR="00781625" w:rsidRPr="002A6FEE">
        <w:rPr>
          <w:rStyle w:val="Strong"/>
          <w:noProof/>
        </w:rPr>
        <w:t>template</w:t>
      </w:r>
      <w:r w:rsidR="00781625" w:rsidRPr="002A6FEE">
        <w:rPr>
          <w:noProof/>
        </w:rPr>
        <w:t xml:space="preserve"> to the </w:t>
      </w:r>
      <w:r w:rsidR="00781625" w:rsidRPr="002A6FEE">
        <w:rPr>
          <w:rStyle w:val="Strong"/>
          <w:noProof/>
        </w:rPr>
        <w:t>instance</w:t>
      </w:r>
      <w:r w:rsidR="00781625"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="00781625" w:rsidRPr="002A6FEE">
        <w:rPr>
          <w:rStyle w:val="Strong"/>
          <w:noProof/>
        </w:rPr>
        <w:t>prototype</w:t>
      </w:r>
      <w:r w:rsidR="00781625"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0D0781" w:rsidRDefault="00781625" w:rsidP="00781625">
      <w:pPr>
        <w:pStyle w:val="Heading3"/>
        <w:rPr>
          <w:noProof/>
          <w:lang w:val="bg-BG"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</w:t>
      </w:r>
      <w:r w:rsidR="002E4283" w:rsidRPr="002E4283">
        <w:rPr>
          <w:b/>
          <w:noProof/>
        </w:rPr>
        <w:t>class</w:t>
      </w:r>
      <w:r w:rsidRPr="002A6FEE">
        <w:rPr>
          <w:noProof/>
        </w:rPr>
        <w:t xml:space="preserve">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lastRenderedPageBreak/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</w:t>
      </w:r>
      <w:r w:rsidR="00B95D2E">
        <w:rPr>
          <w:noProof/>
        </w:rPr>
        <w:t>-</w:t>
      </w:r>
      <w:r w:rsidRPr="002A6FEE">
        <w:rPr>
          <w:noProof/>
        </w:rPr>
        <w:t xml:space="preserve">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8C1814" w:rsidRPr="00D042E7" w:rsidRDefault="008C1814" w:rsidP="008C1814">
      <w:pPr>
        <w:rPr>
          <w:noProof/>
        </w:rPr>
      </w:pPr>
      <w:r w:rsidRPr="00D042E7">
        <w:rPr>
          <w:noProof/>
        </w:rPr>
        <w:t xml:space="preserve">Implement a </w:t>
      </w:r>
      <w:r>
        <w:rPr>
          <w:rStyle w:val="Strong"/>
          <w:noProof/>
        </w:rPr>
        <w:t>Class</w:t>
      </w:r>
      <w:r w:rsidRPr="00D042E7">
        <w:rPr>
          <w:noProof/>
        </w:rPr>
        <w:t xml:space="preserve">, which keeps a list of numbers, sorted in </w:t>
      </w:r>
      <w:r w:rsidRPr="00D042E7">
        <w:rPr>
          <w:rStyle w:val="Strong"/>
          <w:noProof/>
        </w:rPr>
        <w:t>ascending order</w:t>
      </w:r>
      <w:r w:rsidRPr="00D042E7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  <w:r w:rsidR="00403869">
        <w:rPr>
          <w:noProof/>
        </w:rPr>
        <w:br/>
      </w:r>
      <w:r w:rsidR="00403869" w:rsidRPr="00D042E7">
        <w:rPr>
          <w:noProof/>
        </w:rPr>
        <w:t xml:space="preserve">Your </w:t>
      </w:r>
      <w:r w:rsidR="00403869" w:rsidRPr="00403869">
        <w:rPr>
          <w:b/>
          <w:noProof/>
        </w:rPr>
        <w:t>add</w:t>
      </w:r>
      <w:r w:rsidR="00403869">
        <w:rPr>
          <w:noProof/>
        </w:rPr>
        <w:t xml:space="preserve"> and </w:t>
      </w:r>
      <w:r w:rsidR="00403869" w:rsidRPr="00403869">
        <w:rPr>
          <w:b/>
          <w:noProof/>
        </w:rPr>
        <w:t>remove</w:t>
      </w:r>
      <w:r w:rsidR="00403869">
        <w:rPr>
          <w:noProof/>
        </w:rPr>
        <w:t xml:space="preserve"> </w:t>
      </w:r>
      <w:r w:rsidR="00403869" w:rsidRPr="00403869">
        <w:rPr>
          <w:b/>
          <w:noProof/>
        </w:rPr>
        <w:t>functions</w:t>
      </w:r>
      <w:r w:rsidR="00403869" w:rsidRPr="00D042E7">
        <w:rPr>
          <w:noProof/>
        </w:rPr>
        <w:t xml:space="preserve"> should </w:t>
      </w:r>
      <w:r w:rsidR="00403869" w:rsidRPr="00D042E7">
        <w:rPr>
          <w:rStyle w:val="Strong"/>
          <w:noProof/>
        </w:rPr>
        <w:t>return</w:t>
      </w:r>
      <w:r w:rsidR="00403869" w:rsidRPr="00D042E7">
        <w:rPr>
          <w:noProof/>
        </w:rPr>
        <w:t xml:space="preserve"> an </w:t>
      </w:r>
      <w:r w:rsidR="00403869">
        <w:rPr>
          <w:rStyle w:val="Strong"/>
          <w:noProof/>
        </w:rPr>
        <w:t>class</w:t>
      </w:r>
      <w:r w:rsidR="00403869" w:rsidRPr="00D042E7">
        <w:rPr>
          <w:noProof/>
        </w:rPr>
        <w:t xml:space="preserve"> </w:t>
      </w:r>
      <w:r w:rsidR="00403869" w:rsidRPr="00D042E7">
        <w:rPr>
          <w:rStyle w:val="Strong"/>
          <w:noProof/>
        </w:rPr>
        <w:t>instance</w:t>
      </w:r>
      <w:r w:rsidR="00403869" w:rsidRPr="00D042E7">
        <w:rPr>
          <w:noProof/>
        </w:rPr>
        <w:t xml:space="preserve"> with the required functionality as it’s result. 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B95D2E">
        <w:rPr>
          <w:rStyle w:val="CodeChar"/>
          <w:rFonts w:asciiTheme="minorHAnsi" w:hAnsiTheme="minorHAnsi" w:cstheme="minorHAnsi"/>
        </w:rPr>
        <w:t>CheckingAccount</w:t>
      </w:r>
      <w:r w:rsidRPr="004641E2">
        <w:rPr>
          <w:noProof/>
        </w:rPr>
        <w:t xml:space="preserve"> has a </w:t>
      </w:r>
      <w:r w:rsidRPr="00B95D2E">
        <w:rPr>
          <w:rStyle w:val="CodeChar"/>
          <w:rFonts w:asciiTheme="minorHAnsi" w:hAnsiTheme="minorHAnsi" w:cstheme="minorHAnsi"/>
        </w:rPr>
        <w:t>clientId</w:t>
      </w:r>
      <w:r w:rsidRPr="00B95D2E">
        <w:rPr>
          <w:rFonts w:cstheme="minorHAnsi"/>
          <w:noProof/>
        </w:rPr>
        <w:t xml:space="preserve">, </w:t>
      </w:r>
      <w:r w:rsidRPr="00B95D2E">
        <w:rPr>
          <w:rStyle w:val="CodeChar"/>
          <w:rFonts w:asciiTheme="minorHAnsi" w:hAnsiTheme="minorHAnsi" w:cstheme="minorHAnsi"/>
        </w:rPr>
        <w:t>email</w:t>
      </w:r>
      <w:r w:rsidRPr="00B95D2E">
        <w:rPr>
          <w:rFonts w:cstheme="minorHAnsi"/>
          <w:noProof/>
        </w:rPr>
        <w:t xml:space="preserve">, </w:t>
      </w:r>
      <w:r w:rsidRPr="00B95D2E">
        <w:rPr>
          <w:rStyle w:val="CodeChar"/>
          <w:rFonts w:asciiTheme="minorHAnsi" w:hAnsiTheme="minorHAnsi" w:cstheme="minorHAnsi"/>
        </w:rPr>
        <w:t>firstName</w:t>
      </w:r>
      <w:r w:rsidRPr="00B95D2E">
        <w:rPr>
          <w:rFonts w:cstheme="minorHAnsi"/>
          <w:noProof/>
        </w:rPr>
        <w:t xml:space="preserve">, </w:t>
      </w:r>
      <w:r w:rsidRPr="00B95D2E">
        <w:rPr>
          <w:rStyle w:val="CodeChar"/>
          <w:rFonts w:asciiTheme="minorHAnsi" w:hAnsiTheme="minorHAnsi" w:cstheme="minorHAnsi"/>
        </w:rPr>
        <w:t>lastName</w:t>
      </w:r>
      <w:r w:rsidRPr="004641E2">
        <w:rPr>
          <w:noProof/>
        </w:rPr>
        <w:t xml:space="preserve"> all set trough the constructor and an array of </w:t>
      </w:r>
      <w:r w:rsidRPr="00B95D2E">
        <w:rPr>
          <w:rStyle w:val="CodeChar"/>
          <w:rFonts w:asciiTheme="minorHAnsi" w:hAnsiTheme="minorHAnsi" w:cstheme="minorHAnsi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</w:t>
      </w:r>
      <w:r w:rsidR="00B95D2E">
        <w:rPr>
          <w:noProof/>
        </w:rPr>
        <w:t>-</w:t>
      </w:r>
      <w:r w:rsidRPr="004641E2">
        <w:rPr>
          <w:noProof/>
        </w:rPr>
        <w:t xml:space="preserve"> must be a string representing a 6-digit number; if invalid, throw a </w:t>
      </w:r>
      <w:r w:rsidRPr="00B95D2E">
        <w:rPr>
          <w:rStyle w:val="CodeChar"/>
          <w:rFonts w:asciiTheme="minorHAnsi" w:hAnsiTheme="minorHAnsi" w:cstheme="minorHAnsi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</w:t>
      </w:r>
      <w:r w:rsidR="00B95D2E">
        <w:rPr>
          <w:noProof/>
        </w:rPr>
        <w:t>-</w:t>
      </w:r>
      <w:r w:rsidRPr="004641E2">
        <w:rPr>
          <w:noProof/>
        </w:rPr>
        <w:t xml:space="preserve"> must contain at least one alphanumeric character, followed by the @ symbol, followed by one or more letters or periods; all letters must be Latin; if invalid, throw a </w:t>
      </w:r>
      <w:r w:rsidRPr="00B95D2E">
        <w:rPr>
          <w:rStyle w:val="CodeChar"/>
          <w:rFonts w:asciiTheme="minorHAnsi" w:hAnsiTheme="minorHAnsi" w:cstheme="minorHAnsi"/>
        </w:rPr>
        <w:t>TypeError</w:t>
      </w:r>
      <w:r w:rsidRPr="004641E2">
        <w:rPr>
          <w:noProof/>
        </w:rPr>
        <w:t xml:space="preserve"> with message "Invalid e-mail"</w:t>
      </w:r>
    </w:p>
    <w:p w:rsidR="00B95D2E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</w:t>
      </w:r>
      <w:r w:rsidR="00B95D2E">
        <w:rPr>
          <w:noProof/>
        </w:rPr>
        <w:t>-</w:t>
      </w:r>
      <w:r w:rsidRPr="004641E2">
        <w:rPr>
          <w:noProof/>
        </w:rPr>
        <w:t xml:space="preserve"> must be at least 3 and at most 20 characters long, containing only Latin letters</w:t>
      </w:r>
    </w:p>
    <w:p w:rsidR="00B95D2E" w:rsidRDefault="00596EDC" w:rsidP="00B95D2E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B95D2E">
        <w:rPr>
          <w:rStyle w:val="CodeChar"/>
          <w:rFonts w:asciiTheme="minorHAnsi" w:hAnsiTheme="minorHAnsi" w:cstheme="minorHAnsi"/>
        </w:rPr>
        <w:t>TypeError</w:t>
      </w:r>
      <w:r w:rsidRPr="004641E2">
        <w:rPr>
          <w:noProof/>
        </w:rPr>
        <w:t xml:space="preserve"> with message</w:t>
      </w:r>
      <w:r w:rsidR="00B95D2E">
        <w:rPr>
          <w:noProof/>
        </w:rPr>
        <w:t>:</w:t>
      </w:r>
      <w:r w:rsidR="00B95D2E">
        <w:rPr>
          <w:noProof/>
        </w:rPr>
        <w:br/>
      </w:r>
      <w:r w:rsidRPr="00B95D2E">
        <w:rPr>
          <w:rFonts w:ascii="Consolas" w:hAnsi="Consolas"/>
          <w:b/>
          <w:noProof/>
        </w:rPr>
        <w:t>"</w:t>
      </w:r>
      <w:r w:rsidRPr="00B95D2E">
        <w:rPr>
          <w:rFonts w:ascii="Consolas" w:hAnsi="Consolas" w:cstheme="minorHAnsi"/>
          <w:b/>
          <w:noProof/>
        </w:rPr>
        <w:t>{</w:t>
      </w:r>
      <w:r w:rsidRPr="00B95D2E">
        <w:rPr>
          <w:rStyle w:val="Strong"/>
          <w:rFonts w:ascii="Consolas" w:hAnsi="Consolas" w:cstheme="minorHAnsi"/>
          <w:noProof/>
        </w:rPr>
        <w:t>First</w:t>
      </w:r>
      <w:r w:rsidRPr="00B95D2E">
        <w:rPr>
          <w:rFonts w:ascii="Consolas" w:hAnsi="Consolas" w:cstheme="minorHAnsi"/>
          <w:b/>
          <w:noProof/>
        </w:rPr>
        <w:t>/</w:t>
      </w:r>
      <w:r w:rsidRPr="00B95D2E">
        <w:rPr>
          <w:rStyle w:val="Strong"/>
          <w:rFonts w:ascii="Consolas" w:hAnsi="Consolas" w:cstheme="minorHAnsi"/>
          <w:noProof/>
        </w:rPr>
        <w:t>Last</w:t>
      </w:r>
      <w:r w:rsidRPr="00B95D2E">
        <w:rPr>
          <w:rFonts w:ascii="Consolas" w:hAnsi="Consolas" w:cstheme="minorHAnsi"/>
          <w:b/>
          <w:noProof/>
        </w:rPr>
        <w:t>} name must be between 3 and 20 characters long</w:t>
      </w:r>
      <w:r w:rsidRPr="004641E2">
        <w:rPr>
          <w:noProof/>
        </w:rPr>
        <w:t>";</w:t>
      </w:r>
    </w:p>
    <w:p w:rsidR="00596EDC" w:rsidRPr="004641E2" w:rsidRDefault="00596EDC" w:rsidP="00B95D2E">
      <w:pPr>
        <w:pStyle w:val="ListParagraph"/>
        <w:numPr>
          <w:ilvl w:val="1"/>
          <w:numId w:val="28"/>
        </w:numPr>
        <w:rPr>
          <w:noProof/>
        </w:rPr>
      </w:pPr>
      <w:r w:rsidRPr="004641E2">
        <w:rPr>
          <w:noProof/>
        </w:rPr>
        <w:t xml:space="preserve">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B95D2E">
        <w:rPr>
          <w:rStyle w:val="CodeChar"/>
          <w:rFonts w:asciiTheme="minorHAnsi" w:hAnsiTheme="minorHAnsi" w:cstheme="minorHAnsi"/>
        </w:rPr>
        <w:t>TypeError</w:t>
      </w:r>
      <w:r w:rsidRPr="004641E2">
        <w:rPr>
          <w:noProof/>
        </w:rPr>
        <w:t xml:space="preserve"> with message</w:t>
      </w:r>
      <w:r w:rsidR="00B95D2E">
        <w:rPr>
          <w:noProof/>
        </w:rPr>
        <w:t>:</w:t>
      </w:r>
      <w:r w:rsidR="00B95D2E">
        <w:rPr>
          <w:noProof/>
        </w:rPr>
        <w:br/>
      </w:r>
      <w:r w:rsidRPr="004641E2">
        <w:rPr>
          <w:noProof/>
        </w:rPr>
        <w:t>"</w:t>
      </w:r>
      <w:r w:rsidRPr="00B95D2E">
        <w:rPr>
          <w:rFonts w:ascii="Consolas" w:hAnsi="Consolas"/>
          <w:b/>
          <w:noProof/>
        </w:rPr>
        <w:t>{</w:t>
      </w:r>
      <w:r w:rsidRPr="00B95D2E">
        <w:rPr>
          <w:rStyle w:val="Strong"/>
          <w:rFonts w:ascii="Consolas" w:hAnsi="Consolas"/>
          <w:noProof/>
        </w:rPr>
        <w:t>First</w:t>
      </w:r>
      <w:r w:rsidRPr="00B95D2E">
        <w:rPr>
          <w:rFonts w:ascii="Consolas" w:hAnsi="Consolas"/>
          <w:b/>
          <w:noProof/>
        </w:rPr>
        <w:t>/</w:t>
      </w:r>
      <w:r w:rsidRPr="00B95D2E">
        <w:rPr>
          <w:rStyle w:val="Strong"/>
          <w:rFonts w:ascii="Consolas" w:hAnsi="Consolas"/>
          <w:noProof/>
        </w:rPr>
        <w:t>Last</w:t>
      </w:r>
      <w:r w:rsidRPr="00B95D2E">
        <w:rPr>
          <w:rFonts w:ascii="Consolas" w:hAnsi="Consolas"/>
          <w:b/>
          <w:noProof/>
        </w:rPr>
        <w:t>} name must contain only Latin characters</w:t>
      </w:r>
      <w:r w:rsidRPr="004641E2">
        <w:rPr>
          <w:noProof/>
        </w:rPr>
        <w:t>"</w:t>
      </w:r>
      <w:r w:rsidR="00B95D2E">
        <w:rPr>
          <w:noProof/>
        </w:rPr>
        <w:br/>
      </w:r>
      <w:r w:rsidRPr="004641E2">
        <w:rPr>
          <w:noProof/>
        </w:rPr>
        <w:t xml:space="preserve">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lastRenderedPageBreak/>
        <w:t xml:space="preserve">All checks must happen in the order in which they are listed </w:t>
      </w:r>
      <w:r w:rsidR="00B95D2E">
        <w:rPr>
          <w:noProof/>
        </w:rPr>
        <w:t>-</w:t>
      </w:r>
      <w:r w:rsidRPr="004641E2">
        <w:rPr>
          <w:noProof/>
        </w:rPr>
        <w:t xml:space="preserve">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8634C" w:rsidRPr="00BA61CB" w:rsidRDefault="0098634C" w:rsidP="0098634C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98634C" w:rsidRDefault="000D0781" w:rsidP="0098634C">
      <w:pPr>
        <w:pStyle w:val="Heading2"/>
        <w:numPr>
          <w:ilvl w:val="0"/>
          <w:numId w:val="0"/>
        </w:numPr>
        <w:ind w:left="426" w:hanging="426"/>
      </w:pPr>
      <w:r>
        <w:t xml:space="preserve">8.  </w:t>
      </w:r>
      <w:r w:rsidR="0098634C">
        <w:t>**Kitchen</w:t>
      </w:r>
    </w:p>
    <w:p w:rsidR="0098634C" w:rsidRDefault="0098634C" w:rsidP="0098634C">
      <w:r>
        <w:rPr>
          <w:noProof/>
        </w:rPr>
        <w:drawing>
          <wp:inline distT="0" distB="0" distL="0" distR="0" wp14:anchorId="3CAB2292" wp14:editId="0C5A19AD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634C" w:rsidRDefault="0098634C" w:rsidP="0098634C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98634C" w:rsidRDefault="0098634C" w:rsidP="0098634C">
      <w:pPr>
        <w:pStyle w:val="Heading3"/>
      </w:pPr>
      <w:r w:rsidRPr="006F5C65">
        <w:lastRenderedPageBreak/>
        <w:t>Constructor</w:t>
      </w:r>
    </w:p>
    <w:p w:rsidR="0098634C" w:rsidRDefault="0098634C" w:rsidP="0098634C">
      <w:r>
        <w:t>Should have 4 properties: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budget</w:t>
      </w:r>
      <w:r>
        <w:t xml:space="preserve"> 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menu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productsInStock</w:t>
      </w:r>
    </w:p>
    <w:p w:rsidR="0098634C" w:rsidRDefault="0098634C" w:rsidP="0098634C">
      <w:pPr>
        <w:pStyle w:val="ListParagraph"/>
        <w:numPr>
          <w:ilvl w:val="0"/>
          <w:numId w:val="47"/>
        </w:numPr>
      </w:pPr>
      <w:r w:rsidRPr="006F5C65">
        <w:rPr>
          <w:b/>
        </w:rPr>
        <w:t>actionsHistory</w:t>
      </w:r>
    </w:p>
    <w:p w:rsidR="0098634C" w:rsidRPr="004C4441" w:rsidRDefault="0098634C" w:rsidP="0098634C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98634C" w:rsidRDefault="0098634C" w:rsidP="0098634C">
      <w:pPr>
        <w:pStyle w:val="Heading3"/>
      </w:pPr>
      <w:r w:rsidRPr="006F5C65">
        <w:t>Methods</w:t>
      </w:r>
    </w:p>
    <w:p w:rsidR="0098634C" w:rsidRPr="004C4441" w:rsidRDefault="0098634C" w:rsidP="0098634C">
      <w:pPr>
        <w:pStyle w:val="Heading4"/>
        <w:ind w:firstLine="720"/>
      </w:pPr>
      <w:r w:rsidRPr="004C4441">
        <w:t xml:space="preserve">loadProducts() </w:t>
      </w:r>
    </w:p>
    <w:p w:rsidR="0098634C" w:rsidRPr="00984D7E" w:rsidRDefault="0098634C" w:rsidP="0098634C">
      <w:pPr>
        <w:pStyle w:val="ListParagraph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 xml:space="preserve">{productName} {productQuantity} {productPrice}" They are separated by a </w:t>
      </w:r>
      <w:r w:rsidRPr="00984D7E">
        <w:rPr>
          <w:b/>
        </w:rPr>
        <w:t>single</w:t>
      </w:r>
      <w:r w:rsidRPr="00984D7E">
        <w:t xml:space="preserve"> </w:t>
      </w:r>
      <w:r w:rsidRPr="00984D7E">
        <w:rPr>
          <w:b/>
        </w:rPr>
        <w:t>space</w:t>
      </w:r>
      <w:r w:rsidRPr="00984D7E">
        <w:br/>
      </w:r>
      <w:r w:rsidRPr="00984D7E">
        <w:rPr>
          <w:b/>
        </w:rPr>
        <w:t>Example</w:t>
      </w:r>
      <w:r w:rsidRPr="00984D7E">
        <w:t>: ["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 xml:space="preserve">", </w:t>
      </w:r>
      <w:r w:rsidRPr="00984D7E">
        <w:rPr>
          <w:b/>
        </w:rPr>
        <w:t>"Strawberries</w:t>
      </w:r>
      <w:r w:rsidRPr="00984D7E">
        <w:t xml:space="preserve"> </w:t>
      </w:r>
      <w:r w:rsidRPr="00984D7E">
        <w:rPr>
          <w:b/>
        </w:rPr>
        <w:t>50</w:t>
      </w:r>
      <w:r w:rsidRPr="00984D7E">
        <w:t xml:space="preserve"> </w:t>
      </w:r>
      <w:r w:rsidRPr="00984D7E">
        <w:rPr>
          <w:b/>
        </w:rPr>
        <w:t>30", "Honey 5 50"…</w:t>
      </w:r>
      <w:r w:rsidRPr="00984D7E">
        <w:t>]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r w:rsidRPr="00984D7E">
        <w:rPr>
          <w:b/>
        </w:rPr>
        <w:t>productsInStock</w:t>
      </w:r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98634C" w:rsidRPr="00984D7E" w:rsidRDefault="0098634C" w:rsidP="0098634C">
      <w:pPr>
        <w:pStyle w:val="ListParagraph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r w:rsidRPr="00984D7E">
        <w:rPr>
          <w:b/>
        </w:rPr>
        <w:t>productsInStock</w:t>
      </w:r>
      <w:r w:rsidRPr="00984D7E">
        <w:t xml:space="preserve"> keeping </w:t>
      </w:r>
      <w:r w:rsidRPr="00984D7E">
        <w:rPr>
          <w:b/>
        </w:rPr>
        <w:t>the name</w:t>
      </w:r>
      <w:r w:rsidRPr="00984D7E">
        <w:t xml:space="preserve"> and </w:t>
      </w:r>
      <w:r w:rsidRPr="00984D7E">
        <w:rPr>
          <w:b/>
        </w:rPr>
        <w:t>quantity</w:t>
      </w:r>
      <w:r w:rsidRPr="00984D7E">
        <w:t xml:space="preserve"> of </w:t>
      </w:r>
      <w:r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Pr="00984D7E">
        <w:rPr>
          <w:b/>
        </w:rPr>
        <w:t xml:space="preserve">. </w:t>
      </w:r>
      <w:r w:rsidRPr="00984D7E">
        <w:t xml:space="preserve">If the current product already exists into </w:t>
      </w:r>
      <w:r w:rsidRPr="00984D7E">
        <w:rPr>
          <w:b/>
        </w:rPr>
        <w:t>productsInStock</w:t>
      </w:r>
      <w:r w:rsidRPr="00984D7E">
        <w:t xml:space="preserve"> just add the new quantity</w:t>
      </w:r>
    </w:p>
    <w:p w:rsidR="0098634C" w:rsidRPr="00984D7E" w:rsidRDefault="0098634C" w:rsidP="0098634C">
      <w:pPr>
        <w:pStyle w:val="ListParagraph"/>
      </w:pPr>
      <w:r w:rsidRPr="00984D7E">
        <w:t xml:space="preserve">And </w:t>
      </w:r>
      <w:r w:rsidR="00BC7D1A" w:rsidRPr="00984D7E">
        <w:t>finally,</w:t>
      </w:r>
      <w:r w:rsidRPr="00984D7E">
        <w:t xml:space="preserve"> </w:t>
      </w:r>
      <w:proofErr w:type="gramStart"/>
      <w:r w:rsidRPr="00984D7E">
        <w:rPr>
          <w:b/>
        </w:rPr>
        <w:t>whether or not</w:t>
      </w:r>
      <w:proofErr w:type="gramEnd"/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r w:rsidRPr="00984D7E">
        <w:rPr>
          <w:b/>
        </w:rPr>
        <w:t>actionsHistory</w:t>
      </w:r>
      <w:r w:rsidRPr="00984D7E">
        <w:t>: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98634C" w:rsidRPr="000C4B47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Successfully loaded {productQuantity} {productName}</w:t>
      </w:r>
      <w:r w:rsidRPr="00984D7E">
        <w:t>"</w:t>
      </w:r>
    </w:p>
    <w:p w:rsidR="0098634C" w:rsidRPr="00984D7E" w:rsidRDefault="0098634C" w:rsidP="0098634C">
      <w:pPr>
        <w:pStyle w:val="ListParagraph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98634C" w:rsidRPr="00984D7E" w:rsidRDefault="0098634C" w:rsidP="0098634C">
      <w:pPr>
        <w:pStyle w:val="ListParagraph"/>
      </w:pPr>
      <w:r w:rsidRPr="00984D7E">
        <w:t>"</w:t>
      </w:r>
      <w:r w:rsidRPr="00984D7E">
        <w:rPr>
          <w:b/>
          <w:i/>
        </w:rPr>
        <w:t>There was not enough money to load {productQuantity} {productName}</w:t>
      </w:r>
      <w:r w:rsidRPr="00984D7E">
        <w:t>"</w:t>
      </w:r>
    </w:p>
    <w:p w:rsidR="0098634C" w:rsidRPr="00984D7E" w:rsidRDefault="0098634C" w:rsidP="0098634C">
      <w:pPr>
        <w:pStyle w:val="ListParagraph"/>
        <w:rPr>
          <w:b/>
        </w:rPr>
      </w:pPr>
      <w:r w:rsidRPr="00984D7E">
        <w:t xml:space="preserve">This method must </w:t>
      </w:r>
      <w:r w:rsidRPr="00984D7E">
        <w:rPr>
          <w:b/>
        </w:rPr>
        <w:t>return all actions joined by a new line!</w:t>
      </w:r>
    </w:p>
    <w:p w:rsidR="0098634C" w:rsidRDefault="0098634C" w:rsidP="0098634C">
      <w:pPr>
        <w:pStyle w:val="ListParagraph"/>
        <w:rPr>
          <w:b/>
          <w:sz w:val="24"/>
        </w:rPr>
      </w:pPr>
    </w:p>
    <w:p w:rsidR="0098634C" w:rsidRPr="00A461E5" w:rsidRDefault="0098634C" w:rsidP="0098634C">
      <w:pPr>
        <w:pStyle w:val="Heading4"/>
        <w:ind w:firstLine="720"/>
      </w:pPr>
      <w:r>
        <w:t>addToMenu</w:t>
      </w:r>
      <w:r w:rsidRPr="00A461E5">
        <w:t>()</w:t>
      </w:r>
    </w:p>
    <w:p w:rsidR="0098634C" w:rsidRPr="002426E8" w:rsidRDefault="0098634C" w:rsidP="0098634C">
      <w:pPr>
        <w:pStyle w:val="ListParagraph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98634C" w:rsidRPr="002426E8" w:rsidRDefault="0098634C" w:rsidP="0098634C">
      <w:pPr>
        <w:pStyle w:val="ListParagraph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 xml:space="preserve">is in format: "{productName} {productQuantity}" They are separated by a </w:t>
      </w:r>
      <w:r w:rsidRPr="002426E8">
        <w:rPr>
          <w:b/>
        </w:rPr>
        <w:t>single space</w:t>
      </w:r>
      <w:r w:rsidRPr="002426E8">
        <w:t>!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Pr="002426E8">
        <w:rPr>
          <w:b/>
        </w:rPr>
        <w:t>menu and return</w:t>
      </w:r>
      <w:r>
        <w:rPr>
          <w:b/>
        </w:rPr>
        <w:t>s</w:t>
      </w:r>
      <w:r w:rsidRPr="002426E8">
        <w:rPr>
          <w:b/>
        </w:rPr>
        <w:t xml:space="preserve"> </w:t>
      </w:r>
      <w:r w:rsidRPr="002426E8">
        <w:t xml:space="preserve">the following message: </w:t>
      </w:r>
    </w:p>
    <w:p w:rsidR="0098634C" w:rsidRPr="000C4B47" w:rsidRDefault="0098634C" w:rsidP="0098634C">
      <w:pPr>
        <w:pStyle w:val="ListParagraph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98634C" w:rsidRPr="002426E8" w:rsidRDefault="0098634C" w:rsidP="0098634C">
      <w:pPr>
        <w:pStyle w:val="ListParagraph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Pr="002426E8">
        <w:t xml:space="preserve">, we added it </w:t>
      </w:r>
      <w:r w:rsidRPr="002426E8">
        <w:rPr>
          <w:b/>
        </w:rPr>
        <w:t>keeping</w:t>
      </w:r>
      <w:r w:rsidRPr="002426E8">
        <w:t xml:space="preserve"> </w:t>
      </w:r>
      <w:r w:rsidRPr="002426E8">
        <w:rPr>
          <w:b/>
        </w:rPr>
        <w:t>all</w:t>
      </w:r>
      <w:r w:rsidRPr="002426E8">
        <w:t xml:space="preserve"> that we are given as information. Otherwise if we already have this meal print the </w:t>
      </w:r>
      <w:r w:rsidRPr="002426E8">
        <w:rPr>
          <w:b/>
        </w:rPr>
        <w:t>message</w:t>
      </w:r>
      <w:r w:rsidRPr="002426E8">
        <w:t>:</w:t>
      </w:r>
    </w:p>
    <w:p w:rsidR="0098634C" w:rsidRPr="000C4B47" w:rsidRDefault="0098634C" w:rsidP="0098634C">
      <w:pPr>
        <w:pStyle w:val="ListParagraph"/>
      </w:pPr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Pr="002426E8">
        <w:rPr>
          <w:b/>
          <w:i/>
        </w:rPr>
        <w:t>The</w:t>
      </w:r>
      <w:r w:rsidRPr="002426E8">
        <w:rPr>
          <w:i/>
        </w:rPr>
        <w:t xml:space="preserve"> </w:t>
      </w:r>
      <w:r w:rsidRPr="002426E8">
        <w:rPr>
          <w:b/>
          <w:i/>
        </w:rPr>
        <w:t xml:space="preserve">{meal} is already in </w:t>
      </w:r>
      <w:r w:rsidR="00BC7D1A" w:rsidRPr="002426E8">
        <w:rPr>
          <w:b/>
          <w:i/>
        </w:rPr>
        <w:t>our</w:t>
      </w:r>
      <w:r w:rsidRPr="002426E8">
        <w:rPr>
          <w:b/>
          <w:i/>
        </w:rPr>
        <w:t xml:space="preserve"> menu, try something different.</w:t>
      </w:r>
      <w:r w:rsidRPr="002426E8">
        <w:rPr>
          <w:b/>
        </w:rPr>
        <w:t>"</w:t>
      </w:r>
    </w:p>
    <w:p w:rsidR="0098634C" w:rsidRPr="002E30ED" w:rsidRDefault="0098634C" w:rsidP="0098634C">
      <w:pPr>
        <w:pStyle w:val="Heading4"/>
        <w:ind w:firstLine="720"/>
      </w:pPr>
      <w:r w:rsidRPr="002E30ED">
        <w:t>showTheMenu()</w:t>
      </w:r>
    </w:p>
    <w:p w:rsidR="0098634C" w:rsidRPr="002426E8" w:rsidRDefault="0098634C" w:rsidP="0098634C">
      <w:pPr>
        <w:pStyle w:val="ListParagraph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lastRenderedPageBreak/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{meal} - $ {meal price}</w:t>
      </w:r>
    </w:p>
    <w:p w:rsidR="0098634C" w:rsidRPr="002426E8" w:rsidRDefault="0098634C" w:rsidP="0098634C">
      <w:pPr>
        <w:pStyle w:val="ListParagraph"/>
      </w:pPr>
      <w:r w:rsidRPr="002426E8">
        <w:t>…</w:t>
      </w:r>
    </w:p>
    <w:p w:rsidR="0098634C" w:rsidRPr="002426E8" w:rsidRDefault="0098634C" w:rsidP="0098634C">
      <w:pPr>
        <w:pStyle w:val="ListParagraph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98634C" w:rsidRPr="002426E8" w:rsidRDefault="0098634C" w:rsidP="0098634C">
      <w:pPr>
        <w:pStyle w:val="ListParagraph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634C" w:rsidRDefault="0098634C" w:rsidP="0098634C">
      <w:pPr>
        <w:pStyle w:val="Heading4"/>
        <w:ind w:firstLine="720"/>
      </w:pPr>
      <w:r w:rsidRPr="00984D7E">
        <w:t>makeTheOrder()</w:t>
      </w:r>
    </w:p>
    <w:p w:rsidR="0098634C" w:rsidRPr="002426E8" w:rsidRDefault="0098634C" w:rsidP="0098634C">
      <w:pPr>
        <w:pStyle w:val="ListParagraph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98634C" w:rsidRPr="002426E8" w:rsidRDefault="0098634C" w:rsidP="0098634C">
      <w:pPr>
        <w:pStyle w:val="ListParagraph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634C" w:rsidRPr="002426E8" w:rsidRDefault="0098634C" w:rsidP="0098634C">
      <w:pPr>
        <w:pStyle w:val="ListParagraph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98634C" w:rsidRPr="002426E8" w:rsidRDefault="0098634C" w:rsidP="0098634C">
      <w:pPr>
        <w:pStyle w:val="ListParagraph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634C" w:rsidRDefault="0098634C" w:rsidP="0098634C">
      <w:pPr>
        <w:pStyle w:val="ListParagraph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</w:t>
      </w:r>
      <w:r>
        <w:t xml:space="preserve"> in </w:t>
      </w:r>
      <w:r w:rsidRPr="002426E8">
        <w:rPr>
          <w:b/>
        </w:rPr>
        <w:t>the menu</w:t>
      </w:r>
      <w:r>
        <w:t xml:space="preserve">, we need to check if we have the </w:t>
      </w:r>
      <w:r w:rsidRPr="002426E8">
        <w:rPr>
          <w:b/>
        </w:rPr>
        <w:t>needed products</w:t>
      </w:r>
      <w:r>
        <w:t xml:space="preserve"> to make it! If we </w:t>
      </w:r>
      <w:r w:rsidRPr="002426E8">
        <w:rPr>
          <w:b/>
        </w:rPr>
        <w:t>do not have</w:t>
      </w:r>
      <w:r>
        <w:t xml:space="preserve"> </w:t>
      </w:r>
      <w:r w:rsidRPr="002426E8">
        <w:rPr>
          <w:b/>
        </w:rPr>
        <w:t>all needed products</w:t>
      </w:r>
      <w:r>
        <w:t xml:space="preserve"> for this meal, print the following </w:t>
      </w:r>
      <w:r w:rsidRPr="002426E8">
        <w:rPr>
          <w:b/>
        </w:rPr>
        <w:t>message</w:t>
      </w:r>
      <w:r>
        <w:t>:</w:t>
      </w:r>
    </w:p>
    <w:p w:rsidR="0098634C" w:rsidRPr="000C4B47" w:rsidRDefault="0098634C" w:rsidP="0098634C">
      <w:pPr>
        <w:pStyle w:val="ListParagraph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98634C" w:rsidRDefault="0098634C" w:rsidP="0098634C">
      <w:pPr>
        <w:pStyle w:val="ListParagraph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</w:t>
      </w:r>
      <w:proofErr w:type="gramStart"/>
      <w:r>
        <w:t xml:space="preserve">and </w:t>
      </w:r>
      <w:r w:rsidR="00BC7D1A">
        <w:t>also</w:t>
      </w:r>
      <w:proofErr w:type="gramEnd"/>
      <w:r w:rsidR="00BC7D1A">
        <w:t>,</w:t>
      </w:r>
      <w:r>
        <w:t xml:space="preserve">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98634C" w:rsidRDefault="0098634C" w:rsidP="0098634C">
      <w:pPr>
        <w:pStyle w:val="ListParagraph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98634C" w:rsidRDefault="0098634C" w:rsidP="0098634C">
      <w:pPr>
        <w:pStyle w:val="ListParagraph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98634C" w:rsidRDefault="0098634C" w:rsidP="0098634C">
      <w:pPr>
        <w:pStyle w:val="Heading3"/>
      </w:pPr>
      <w:r>
        <w:t>Submission</w:t>
      </w:r>
    </w:p>
    <w:p w:rsidR="0098634C" w:rsidRPr="00DC2289" w:rsidRDefault="0098634C" w:rsidP="0098634C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98634C" w:rsidRPr="00DC2289" w:rsidRDefault="0098634C" w:rsidP="0098634C">
      <w:pPr>
        <w:pStyle w:val="Heading3"/>
      </w:pPr>
      <w:r w:rsidRPr="00DC2289"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98634C" w:rsidRPr="00BA61CB" w:rsidTr="00C0140C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98634C" w:rsidRPr="00BA61CB" w:rsidTr="00C0140C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 w:rsidR="00BC7D1A">
              <w:rPr>
                <w:color w:val="000000"/>
              </w:rPr>
              <w:t>Kitchen 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98634C" w:rsidRPr="00BA61CB" w:rsidTr="00C0140C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'frozenYogurt'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98634C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frozenYogurt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98634C" w:rsidRPr="006A05A3" w:rsidRDefault="0098634C" w:rsidP="0098634C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6A05A3" w:rsidRDefault="0098634C" w:rsidP="00C0140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r>
              <w:rPr>
                <w:color w:val="000000"/>
              </w:rPr>
              <w:t>());</w:t>
            </w:r>
          </w:p>
        </w:tc>
      </w:tr>
    </w:tbl>
    <w:p w:rsidR="0098634C" w:rsidRPr="000C4B47" w:rsidRDefault="0098634C" w:rsidP="0098634C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98634C" w:rsidRPr="00BA61CB" w:rsidTr="00C0140C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98634C" w:rsidRPr="00BA61CB" w:rsidTr="00C0140C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98634C" w:rsidRPr="00BA61CB" w:rsidRDefault="0098634C" w:rsidP="00C0140C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frozenYogurt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1D0031" w:rsidRDefault="001D0031" w:rsidP="00781625"/>
    <w:p w:rsidR="001D0031" w:rsidRPr="0098634C" w:rsidRDefault="0098634C" w:rsidP="001D0031">
      <w:pPr>
        <w:pStyle w:val="Heading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1D0031" w:rsidRDefault="0098634C" w:rsidP="000D0781">
      <w:pPr>
        <w:pStyle w:val="Heading2"/>
        <w:numPr>
          <w:ilvl w:val="0"/>
          <w:numId w:val="48"/>
        </w:numPr>
      </w:pPr>
      <w:r>
        <w:t>**</w:t>
      </w:r>
      <w:r w:rsidR="001D0031">
        <w:t>Warehouse</w:t>
      </w:r>
      <w:r>
        <w:t xml:space="preserve"> </w:t>
      </w:r>
      <w:r w:rsidR="00B95D2E">
        <w:t>-</w:t>
      </w:r>
      <w:r>
        <w:t xml:space="preserve"> Unit Testing</w:t>
      </w:r>
    </w:p>
    <w:p w:rsidR="001D0031" w:rsidRDefault="001D0031" w:rsidP="001D0031">
      <w:pPr>
        <w:suppressAutoHyphens/>
      </w:pPr>
      <w:r>
        <w:t xml:space="preserve">You are given the following </w:t>
      </w:r>
      <w:r>
        <w:rPr>
          <w:b/>
          <w:bCs/>
        </w:rPr>
        <w:t>JavaScript class</w:t>
      </w:r>
      <w:r>
        <w:t>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29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1D0031" w:rsidRDefault="001D0031" w:rsidP="00895018">
            <w:pPr>
              <w:jc w:val="center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Warehouse.js</w:t>
            </w:r>
          </w:p>
        </w:tc>
      </w:tr>
      <w:tr w:rsidR="001D0031" w:rsidTr="00895018"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</w:pP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Warehouse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get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_capacity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set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(givenSpace)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typeof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givenSpace ===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'number'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&amp;&amp; givenSpace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_capacity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givenSpace;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`Invalid given warehouse space`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(capacity)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capacity;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 xml:space="preserve">availableProducts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{},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 {}};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addProduct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(type, 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((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 xml:space="preserve">capacity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()) - quantity);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addedQuantity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(product)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[type][product] +=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`There is not enough space or the warehouse is already full`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orderProducts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(type)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sortedKeys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((a, b) =&gt;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[type][b] -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[type][a]);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newObj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 {};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sortedKeys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hasOwnProperty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) ===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[type] 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newObj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[type];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'Food'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 +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'Drink'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]).length;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productsCount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quantityInStock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quantityInStock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revision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occupiedCapacity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() &gt;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`Product type - [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]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product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of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]))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+=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`-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 ${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]}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\n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'The warehouse is empty'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trim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scrapeAProduct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(product, quantity)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find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(t =&gt;         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keys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[t]).</w:t>
            </w:r>
            <w:r>
              <w:rPr>
                <w:rFonts w:ascii="Courier New" w:hAnsi="Courier New" w:cs="Courier New"/>
                <w:color w:val="7A7A43"/>
                <w:sz w:val="18"/>
                <w:szCs w:val="18"/>
              </w:rPr>
              <w:t>includes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(product));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type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!==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undefined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(quantity &lt;=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][product]) 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][product] -= quantity;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][product] = </w:t>
            </w:r>
            <w:r>
              <w:rPr>
                <w:rFonts w:ascii="Courier New" w:hAnsi="Courier New" w:cs="Courier New"/>
                <w:color w:val="0000FF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 xml:space="preserve">output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</w:rPr>
              <w:t>availableProducts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type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];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throw 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>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${product}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</w:rPr>
              <w:t xml:space="preserve"> do not exists`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urier New" w:hAnsi="Courier New" w:cs="Courier New"/>
                <w:color w:val="458383"/>
                <w:sz w:val="18"/>
                <w:szCs w:val="18"/>
              </w:rPr>
              <w:t>output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D0031" w:rsidRDefault="001D0031" w:rsidP="001D0031">
      <w:pPr>
        <w:pStyle w:val="Heading3"/>
      </w:pPr>
      <w:r w:rsidRPr="00872879">
        <w:lastRenderedPageBreak/>
        <w:t>Functionality</w:t>
      </w:r>
    </w:p>
    <w:p w:rsidR="001D0031" w:rsidRDefault="001D0031" w:rsidP="001D0031">
      <w:pPr>
        <w:suppressAutoHyphens/>
      </w:pPr>
      <w:r>
        <w:t xml:space="preserve">An </w:t>
      </w:r>
      <w:r>
        <w:rPr>
          <w:b/>
          <w:bCs/>
        </w:rPr>
        <w:t>instance</w:t>
      </w:r>
      <w:r>
        <w:t xml:space="preserve"> of the </w:t>
      </w:r>
      <w:r>
        <w:rPr>
          <w:b/>
          <w:bCs/>
        </w:rPr>
        <w:t>Vacation</w:t>
      </w:r>
      <w:r>
        <w:t xml:space="preserve"> class should support the following operations:</w:t>
      </w:r>
    </w:p>
    <w:p w:rsidR="001D0031" w:rsidRDefault="001D0031" w:rsidP="001D0031">
      <w:r>
        <w:t xml:space="preserve">If the </w:t>
      </w:r>
      <w:r>
        <w:rPr>
          <w:b/>
          <w:bCs/>
        </w:rPr>
        <w:t xml:space="preserve">constructor </w:t>
      </w:r>
      <w:r>
        <w:t xml:space="preserve">gets a </w:t>
      </w:r>
      <w:r>
        <w:rPr>
          <w:b/>
          <w:bCs/>
        </w:rPr>
        <w:t xml:space="preserve">negative number </w:t>
      </w:r>
      <w:r>
        <w:t xml:space="preserve">or </w:t>
      </w:r>
      <w:r>
        <w:rPr>
          <w:b/>
          <w:bCs/>
        </w:rPr>
        <w:t>0 should throw a string:</w:t>
      </w:r>
      <w:r>
        <w:rPr>
          <w:b/>
          <w:bCs/>
        </w:rPr>
        <w:br/>
        <w:t>"Invalid given warehouse space"</w:t>
      </w:r>
    </w:p>
    <w:p w:rsidR="001D0031" w:rsidRPr="00BC7D1A" w:rsidRDefault="001D0031" w:rsidP="001D0031">
      <w:pPr>
        <w:pStyle w:val="Heading4"/>
        <w:rPr>
          <w:lang w:val="bg-BG"/>
        </w:rPr>
      </w:pPr>
      <w:r>
        <w:t xml:space="preserve">addProduct(type, product, quantity) </w:t>
      </w:r>
    </w:p>
    <w:p w:rsidR="001D0031" w:rsidRDefault="001D0031" w:rsidP="001D0031">
      <w:r>
        <w:rPr>
          <w:b/>
          <w:bCs/>
        </w:rPr>
        <w:t>Adds</w:t>
      </w:r>
      <w:r>
        <w:t xml:space="preserve"> the given product if there is space in the warehouse and </w:t>
      </w:r>
      <w:r>
        <w:rPr>
          <w:b/>
          <w:bCs/>
        </w:rPr>
        <w:t>return the</w:t>
      </w:r>
      <w:r w:rsidR="00746286">
        <w:rPr>
          <w:b/>
          <w:bCs/>
        </w:rPr>
        <w:t xml:space="preserve"> object with the given type with already added products</w:t>
      </w:r>
      <w:r w:rsidR="00BC7D1A">
        <w:rPr>
          <w:b/>
          <w:bCs/>
          <w:lang w:val="bg-BG"/>
        </w:rPr>
        <w:t xml:space="preserve">. </w:t>
      </w:r>
      <w:r>
        <w:t xml:space="preserve">In these cases when the product is added more than 1 time, the quantity should be </w:t>
      </w:r>
      <w:r>
        <w:rPr>
          <w:b/>
          <w:bCs/>
        </w:rPr>
        <w:t>sum</w:t>
      </w:r>
      <w:r>
        <w:t xml:space="preserve">. When </w:t>
      </w:r>
      <w:r>
        <w:lastRenderedPageBreak/>
        <w:t xml:space="preserve">there is </w:t>
      </w:r>
      <w:r>
        <w:rPr>
          <w:b/>
          <w:bCs/>
        </w:rPr>
        <w:t xml:space="preserve">no place </w:t>
      </w:r>
      <w:r>
        <w:t xml:space="preserve">for the current product, you should </w:t>
      </w:r>
      <w:r>
        <w:rPr>
          <w:b/>
          <w:bCs/>
        </w:rPr>
        <w:t xml:space="preserve">throw </w:t>
      </w:r>
      <w:r>
        <w:t xml:space="preserve">a string that says: </w:t>
      </w:r>
      <w:r>
        <w:rPr>
          <w:b/>
          <w:bCs/>
        </w:rPr>
        <w:t>"There is not enough space or the warehouse is already full"</w:t>
      </w:r>
    </w:p>
    <w:p w:rsidR="001D0031" w:rsidRDefault="001D0031" w:rsidP="001D0031">
      <w:pPr>
        <w:pStyle w:val="Heading4"/>
      </w:pPr>
      <w:r>
        <w:t xml:space="preserve">orderProducts(type) </w:t>
      </w:r>
    </w:p>
    <w:p w:rsidR="001D0031" w:rsidRDefault="001D0031" w:rsidP="001D0031">
      <w:r>
        <w:rPr>
          <w:b/>
          <w:bCs/>
        </w:rPr>
        <w:t xml:space="preserve">Sorts all products </w:t>
      </w:r>
      <w:r>
        <w:t xml:space="preserve">of a given </w:t>
      </w:r>
      <w:r>
        <w:rPr>
          <w:b/>
          <w:bCs/>
        </w:rPr>
        <w:t xml:space="preserve">type in descending order </w:t>
      </w:r>
      <w:r>
        <w:t xml:space="preserve">by the </w:t>
      </w:r>
      <w:r>
        <w:rPr>
          <w:b/>
          <w:bCs/>
        </w:rPr>
        <w:t>quantity.</w:t>
      </w:r>
    </w:p>
    <w:p w:rsidR="001D0031" w:rsidRDefault="001D0031" w:rsidP="001D0031">
      <w:pPr>
        <w:pStyle w:val="Heading4"/>
      </w:pPr>
      <w:r>
        <w:t xml:space="preserve">occupiedCapacity() </w:t>
      </w:r>
    </w:p>
    <w:p w:rsidR="001D0031" w:rsidRDefault="001D0031" w:rsidP="001D0031">
      <w:r>
        <w:rPr>
          <w:b/>
          <w:bCs/>
        </w:rPr>
        <w:t>Returns</w:t>
      </w:r>
      <w:r>
        <w:t xml:space="preserve"> a number, which represents the </w:t>
      </w:r>
      <w:r>
        <w:rPr>
          <w:b/>
          <w:bCs/>
        </w:rPr>
        <w:t xml:space="preserve">already occupied </w:t>
      </w:r>
      <w:r>
        <w:t>place in the warehouse.</w:t>
      </w:r>
    </w:p>
    <w:p w:rsidR="001D0031" w:rsidRDefault="001D0031" w:rsidP="001D0031">
      <w:pPr>
        <w:pStyle w:val="Heading4"/>
      </w:pPr>
      <w:r w:rsidRPr="00872879">
        <w:t>revision</w:t>
      </w:r>
      <w:r>
        <w:t>()</w:t>
      </w:r>
    </w:p>
    <w:p w:rsidR="001D0031" w:rsidRDefault="001D0031" w:rsidP="001D0031">
      <w:r>
        <w:t xml:space="preserve">Returns a string in which we print all products of each type, into the following format: 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[Food]'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'Product type - [Drink]'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b/>
          <w:bCs/>
        </w:rPr>
      </w:pPr>
      <w:r>
        <w:rPr>
          <w:b/>
          <w:bCs/>
        </w:rPr>
        <w:t>- {product} {quantity}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rPr>
          <w:b/>
          <w:bCs/>
        </w:rPr>
        <w:t>- {product} quantity</w:t>
      </w:r>
      <w:r>
        <w:rPr>
          <w:b/>
          <w:bCs/>
        </w:rPr>
        <w:br/>
        <w:t>...</w:t>
      </w:r>
      <w:r>
        <w:rPr>
          <w:b/>
          <w:bCs/>
        </w:rPr>
        <w:br/>
        <w:t>...</w:t>
      </w:r>
      <w:r>
        <w:rPr>
          <w:b/>
          <w:bCs/>
        </w:rPr>
        <w:br/>
        <w:t xml:space="preserve">If there is not at least 1 product in the warehouse </w:t>
      </w:r>
      <w:r>
        <w:t xml:space="preserve">we </w:t>
      </w:r>
      <w:r>
        <w:rPr>
          <w:b/>
          <w:bCs/>
        </w:rPr>
        <w:t xml:space="preserve">return </w:t>
      </w:r>
      <w:r>
        <w:t xml:space="preserve">the string: </w:t>
      </w:r>
      <w:r>
        <w:br/>
      </w:r>
      <w:r>
        <w:rPr>
          <w:b/>
          <w:bCs/>
        </w:rPr>
        <w:t>'The Warehouse is empty'</w:t>
      </w:r>
    </w:p>
    <w:p w:rsidR="001D0031" w:rsidRDefault="001D0031" w:rsidP="001D0031">
      <w:pPr>
        <w:pStyle w:val="Heading4"/>
      </w:pPr>
      <w:r>
        <w:t>scrapeAProduct(product, quantity)</w:t>
      </w:r>
    </w:p>
    <w:p w:rsidR="001D0031" w:rsidRDefault="001D0031" w:rsidP="001D0031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</w:pPr>
      <w:r>
        <w:t xml:space="preserve">If the given </w:t>
      </w:r>
      <w:r>
        <w:rPr>
          <w:b/>
          <w:bCs/>
        </w:rPr>
        <w:t xml:space="preserve">product exists </w:t>
      </w:r>
      <w:r>
        <w:t xml:space="preserve">we reduce his quantity, otherwise we </w:t>
      </w:r>
      <w:r>
        <w:rPr>
          <w:b/>
          <w:bCs/>
        </w:rPr>
        <w:t xml:space="preserve">reset it. </w:t>
      </w:r>
      <w:r>
        <w:t xml:space="preserve">If we cannot find the given product we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the</w:t>
      </w:r>
      <w:r>
        <w:t xml:space="preserve"> </w:t>
      </w:r>
      <w:r>
        <w:rPr>
          <w:b/>
          <w:bCs/>
        </w:rPr>
        <w:t>string</w:t>
      </w:r>
      <w:r>
        <w:t xml:space="preserve">: </w:t>
      </w:r>
      <w:r>
        <w:rPr>
          <w:b/>
          <w:bCs/>
        </w:rPr>
        <w:t>'{product} do not exists'</w:t>
      </w:r>
    </w:p>
    <w:p w:rsidR="001D0031" w:rsidRDefault="001D0031" w:rsidP="001D0031">
      <w:pPr>
        <w:pStyle w:val="Heading3"/>
      </w:pPr>
      <w:r w:rsidRPr="00872879">
        <w:t>TODO</w:t>
      </w:r>
    </w:p>
    <w:p w:rsidR="001D0031" w:rsidRDefault="001D0031" w:rsidP="001D0031">
      <w:pPr>
        <w:suppressAutoHyphens/>
      </w:pPr>
      <w:r>
        <w:t xml:space="preserve">Using </w:t>
      </w:r>
      <w:r>
        <w:rPr>
          <w:b/>
          <w:bCs/>
        </w:rPr>
        <w:t>Mocha</w:t>
      </w:r>
      <w:r>
        <w:t xml:space="preserve"> and </w:t>
      </w:r>
      <w:r>
        <w:rPr>
          <w:b/>
          <w:bCs/>
        </w:rPr>
        <w:t>Chai</w:t>
      </w:r>
      <w:r>
        <w:t xml:space="preserve"> write </w:t>
      </w:r>
      <w:r>
        <w:rPr>
          <w:b/>
          <w:bCs/>
        </w:rPr>
        <w:t>JS unit tests</w:t>
      </w:r>
      <w:r>
        <w:t xml:space="preserve"> to test the entire functionality of the </w:t>
      </w:r>
      <w:r>
        <w:rPr>
          <w:rFonts w:ascii="Consolas" w:hAnsi="Consolas" w:cs="Consolas"/>
          <w:b/>
          <w:bCs/>
        </w:rPr>
        <w:t>Vacation</w:t>
      </w:r>
      <w:r>
        <w:t xml:space="preserve"> class. You may use the following code as a template:</w:t>
      </w:r>
    </w:p>
    <w:p w:rsidR="001D0031" w:rsidRDefault="001D0031" w:rsidP="001D0031">
      <w:pPr>
        <w:suppressAutoHyphens/>
      </w:pPr>
      <w:r>
        <w:rPr>
          <w:b/>
          <w:bCs/>
          <w:u w:val="single"/>
        </w:rPr>
        <w:t xml:space="preserve">Submit </w:t>
      </w:r>
      <w:r>
        <w:rPr>
          <w:u w:val="single"/>
        </w:rPr>
        <w:t xml:space="preserve">only </w:t>
      </w:r>
      <w:r w:rsidR="00B95D2E">
        <w:rPr>
          <w:u w:val="single"/>
        </w:rPr>
        <w:t>you</w:t>
      </w:r>
      <w:r>
        <w:rPr>
          <w:u w:val="single"/>
        </w:rPr>
        <w:t xml:space="preserve"> </w:t>
      </w:r>
      <w:bookmarkStart w:id="0" w:name="_GoBack"/>
      <w:bookmarkEnd w:id="0"/>
      <w:r>
        <w:rPr>
          <w:rFonts w:ascii="Consolas" w:hAnsi="Consolas" w:cs="Consolas"/>
          <w:b/>
          <w:bCs/>
          <w:u w:val="single"/>
        </w:rPr>
        <w:t>describe()</w:t>
      </w:r>
      <w:r>
        <w:rPr>
          <w:b/>
          <w:bCs/>
          <w:u w:val="single"/>
        </w:rPr>
        <w:t xml:space="preserve"> </w:t>
      </w:r>
      <w:r w:rsidR="00B95D2E">
        <w:rPr>
          <w:u w:val="single"/>
        </w:rPr>
        <w:t>statements.</w:t>
      </w:r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D0031" w:rsidTr="00895018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describe(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</w:t>
            </w:r>
            <w:r>
              <w:rPr>
                <w:rFonts w:ascii="Consolas" w:hAnsi="Consolas" w:cs="Consolas"/>
                <w:b/>
                <w:bCs/>
                <w:color w:val="008000"/>
              </w:rPr>
              <w:t xml:space="preserve"> …"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  <w:r>
              <w:rPr>
                <w:rFonts w:ascii="Consolas" w:hAnsi="Consolas" w:cs="Consolas"/>
                <w:color w:val="000000"/>
              </w:rPr>
              <w:br/>
            </w:r>
            <w:r>
              <w:rPr>
                <w:rFonts w:ascii="Consolas" w:hAnsi="Consolas" w:cs="Consolas"/>
                <w:color w:val="00000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</w:rPr>
              <w:t>it</w:t>
            </w:r>
            <w:r>
              <w:rPr>
                <w:rFonts w:ascii="Consolas" w:hAnsi="Consolas" w:cs="Consolas"/>
                <w:color w:val="000000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b/>
                <w:bCs/>
                <w:i/>
                <w:iCs/>
                <w:color w:val="008000"/>
              </w:rPr>
              <w:t>TODO …</w:t>
            </w:r>
            <w:r>
              <w:rPr>
                <w:rFonts w:ascii="Consolas" w:hAnsi="Consolas" w:cs="Consolas"/>
                <w:b/>
                <w:bCs/>
                <w:color w:val="008000"/>
              </w:rPr>
              <w:t>"</w:t>
            </w:r>
            <w:r>
              <w:rPr>
                <w:rFonts w:ascii="Consolas" w:hAnsi="Consolas" w:cs="Consolas"/>
                <w:color w:val="00000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0080"/>
              </w:rPr>
              <w:t>function</w:t>
            </w:r>
            <w:r>
              <w:rPr>
                <w:rFonts w:ascii="Consolas" w:hAnsi="Consolas" w:cs="Consolas"/>
                <w:color w:val="000000"/>
              </w:rPr>
              <w:t>() {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});</w:t>
            </w:r>
            <w:r>
              <w:rPr>
                <w:rFonts w:ascii="Consolas" w:hAnsi="Consolas" w:cs="Consolas"/>
                <w:color w:val="000000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i/>
                <w:iCs/>
                <w:color w:val="0073BF"/>
              </w:rPr>
              <w:t xml:space="preserve">TODO: </w:t>
            </w:r>
            <w:r>
              <w:rPr>
                <w:rFonts w:ascii="Consolas" w:hAnsi="Consolas" w:cs="Consolas"/>
                <w:color w:val="000000"/>
              </w:rPr>
              <w:t>…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});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  <w:p w:rsidR="001D0031" w:rsidRDefault="001D0031" w:rsidP="00895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</w:rPr>
              <w:t>...</w:t>
            </w:r>
          </w:p>
        </w:tc>
      </w:tr>
    </w:tbl>
    <w:p w:rsidR="001D0031" w:rsidRPr="001D0031" w:rsidRDefault="001D0031" w:rsidP="001D0031">
      <w:pPr>
        <w:pStyle w:val="Code"/>
        <w:rPr>
          <w:lang w:val="en"/>
        </w:rPr>
      </w:pPr>
      <w:r>
        <w:rPr>
          <w:lang w:val="en"/>
        </w:rPr>
        <w:lastRenderedPageBreak/>
        <w:t>Don't forget to require the chai library!</w:t>
      </w:r>
    </w:p>
    <w:sectPr w:rsidR="001D0031" w:rsidRPr="001D003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A3D" w:rsidRDefault="00D30A3D" w:rsidP="008068A2">
      <w:pPr>
        <w:spacing w:after="0" w:line="240" w:lineRule="auto"/>
      </w:pPr>
      <w:r>
        <w:separator/>
      </w:r>
    </w:p>
  </w:endnote>
  <w:endnote w:type="continuationSeparator" w:id="0">
    <w:p w:rsidR="00D30A3D" w:rsidRDefault="00D30A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1A44" w:rsidRPr="00AC77AD" w:rsidRDefault="00541A44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3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4488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Pr="008C2B83" w:rsidRDefault="00541A44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D0031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:rsidR="00541A44" w:rsidRPr="008C2B83" w:rsidRDefault="00541A44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D0031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41A44" w:rsidRDefault="00541A44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:rsidR="00541A44" w:rsidRDefault="00541A44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1A44" w:rsidRDefault="00541A44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41A44" w:rsidRDefault="00541A44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FEAC96" wp14:editId="202FBBB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0322E" wp14:editId="53D1EBBC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4D655D" wp14:editId="2F36610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340A06" wp14:editId="6B717DE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F77B60" wp14:editId="604513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0158F1" wp14:editId="2FBE00B3">
                                <wp:extent cx="190500" cy="190500"/>
                                <wp:effectExtent l="0" t="0" r="0" b="0"/>
                                <wp:docPr id="22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DA321" wp14:editId="1CD7E323">
                                <wp:extent cx="176530" cy="176530"/>
                                <wp:effectExtent l="0" t="0" r="0" b="0"/>
                                <wp:docPr id="23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316765" wp14:editId="7F5851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3E63F8" wp14:editId="468E0CC4">
                                <wp:extent cx="215153" cy="209247"/>
                                <wp:effectExtent l="0" t="0" r="0" b="635"/>
                                <wp:docPr id="2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8C95CA" wp14:editId="765B575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41A44" w:rsidRDefault="00541A44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41A44" w:rsidRDefault="00541A44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FEAC96" wp14:editId="202FBBB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0322E" wp14:editId="53D1EBBC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4D655D" wp14:editId="2F36610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340A06" wp14:editId="6B717DE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F77B60" wp14:editId="604513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0158F1" wp14:editId="2FBE00B3">
                          <wp:extent cx="190500" cy="190500"/>
                          <wp:effectExtent l="0" t="0" r="0" b="0"/>
                          <wp:docPr id="22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DA321" wp14:editId="1CD7E323">
                          <wp:extent cx="176530" cy="176530"/>
                          <wp:effectExtent l="0" t="0" r="0" b="0"/>
                          <wp:docPr id="23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316765" wp14:editId="7F5851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3E63F8" wp14:editId="468E0CC4">
                          <wp:extent cx="215153" cy="209247"/>
                          <wp:effectExtent l="0" t="0" r="0" b="635"/>
                          <wp:docPr id="2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8C95CA" wp14:editId="765B575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A3D" w:rsidRDefault="00D30A3D" w:rsidP="008068A2">
      <w:pPr>
        <w:spacing w:after="0" w:line="240" w:lineRule="auto"/>
      </w:pPr>
      <w:r>
        <w:separator/>
      </w:r>
    </w:p>
  </w:footnote>
  <w:footnote w:type="continuationSeparator" w:id="0">
    <w:p w:rsidR="00D30A3D" w:rsidRDefault="00D30A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8B1403BE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9A038B"/>
    <w:multiLevelType w:val="hybridMultilevel"/>
    <w:tmpl w:val="40C4002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6"/>
  </w:num>
  <w:num w:numId="5">
    <w:abstractNumId w:val="27"/>
  </w:num>
  <w:num w:numId="6">
    <w:abstractNumId w:val="33"/>
  </w:num>
  <w:num w:numId="7">
    <w:abstractNumId w:val="4"/>
  </w:num>
  <w:num w:numId="8">
    <w:abstractNumId w:val="10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7"/>
  </w:num>
  <w:num w:numId="13">
    <w:abstractNumId w:val="3"/>
  </w:num>
  <w:num w:numId="14">
    <w:abstractNumId w:val="25"/>
  </w:num>
  <w:num w:numId="15">
    <w:abstractNumId w:val="21"/>
  </w:num>
  <w:num w:numId="16">
    <w:abstractNumId w:val="31"/>
  </w:num>
  <w:num w:numId="17">
    <w:abstractNumId w:val="36"/>
  </w:num>
  <w:num w:numId="18">
    <w:abstractNumId w:val="7"/>
  </w:num>
  <w:num w:numId="19">
    <w:abstractNumId w:val="20"/>
  </w:num>
  <w:num w:numId="20">
    <w:abstractNumId w:val="2"/>
  </w:num>
  <w:num w:numId="21">
    <w:abstractNumId w:val="40"/>
  </w:num>
  <w:num w:numId="22">
    <w:abstractNumId w:val="1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34"/>
  </w:num>
  <w:num w:numId="26">
    <w:abstractNumId w:val="9"/>
  </w:num>
  <w:num w:numId="27">
    <w:abstractNumId w:val="8"/>
  </w:num>
  <w:num w:numId="28">
    <w:abstractNumId w:val="6"/>
  </w:num>
  <w:num w:numId="29">
    <w:abstractNumId w:val="22"/>
  </w:num>
  <w:num w:numId="30">
    <w:abstractNumId w:val="13"/>
  </w:num>
  <w:num w:numId="31">
    <w:abstractNumId w:val="35"/>
  </w:num>
  <w:num w:numId="32">
    <w:abstractNumId w:val="37"/>
  </w:num>
  <w:num w:numId="33">
    <w:abstractNumId w:val="29"/>
  </w:num>
  <w:num w:numId="34">
    <w:abstractNumId w:val="12"/>
  </w:num>
  <w:num w:numId="35">
    <w:abstractNumId w:val="28"/>
  </w:num>
  <w:num w:numId="36">
    <w:abstractNumId w:val="0"/>
  </w:num>
  <w:num w:numId="37">
    <w:abstractNumId w:val="18"/>
  </w:num>
  <w:num w:numId="38">
    <w:abstractNumId w:val="39"/>
  </w:num>
  <w:num w:numId="39">
    <w:abstractNumId w:val="42"/>
  </w:num>
  <w:num w:numId="40">
    <w:abstractNumId w:val="30"/>
  </w:num>
  <w:num w:numId="41">
    <w:abstractNumId w:val="23"/>
  </w:num>
  <w:num w:numId="42">
    <w:abstractNumId w:val="32"/>
  </w:num>
  <w:num w:numId="43">
    <w:abstractNumId w:val="44"/>
  </w:num>
  <w:num w:numId="44">
    <w:abstractNumId w:val="38"/>
  </w:num>
  <w:num w:numId="45">
    <w:abstractNumId w:val="14"/>
  </w:num>
  <w:num w:numId="46">
    <w:abstractNumId w:val="43"/>
  </w:num>
  <w:num w:numId="47">
    <w:abstractNumId w:val="19"/>
  </w:num>
  <w:num w:numId="48">
    <w:abstractNumId w:val="22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55599"/>
    <w:rsid w:val="00064D15"/>
    <w:rsid w:val="00086727"/>
    <w:rsid w:val="000A0025"/>
    <w:rsid w:val="000B39E6"/>
    <w:rsid w:val="000B56F0"/>
    <w:rsid w:val="000D0781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0031"/>
    <w:rsid w:val="001D2464"/>
    <w:rsid w:val="001E1161"/>
    <w:rsid w:val="001E2ACE"/>
    <w:rsid w:val="001E3FEF"/>
    <w:rsid w:val="00202683"/>
    <w:rsid w:val="00202CC2"/>
    <w:rsid w:val="00215FCE"/>
    <w:rsid w:val="002247C6"/>
    <w:rsid w:val="00262B43"/>
    <w:rsid w:val="00264287"/>
    <w:rsid w:val="0026589D"/>
    <w:rsid w:val="002664E1"/>
    <w:rsid w:val="00287D2E"/>
    <w:rsid w:val="002A2D2D"/>
    <w:rsid w:val="002A6FEE"/>
    <w:rsid w:val="002B0473"/>
    <w:rsid w:val="002B7064"/>
    <w:rsid w:val="002C18E5"/>
    <w:rsid w:val="002D1F91"/>
    <w:rsid w:val="002E4283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452E"/>
    <w:rsid w:val="003E6334"/>
    <w:rsid w:val="003E6BFB"/>
    <w:rsid w:val="003F1864"/>
    <w:rsid w:val="00403869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41A44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2D23"/>
    <w:rsid w:val="00695634"/>
    <w:rsid w:val="006A2AE6"/>
    <w:rsid w:val="006C41BF"/>
    <w:rsid w:val="006D0BEF"/>
    <w:rsid w:val="006D239A"/>
    <w:rsid w:val="006D31D9"/>
    <w:rsid w:val="006D640C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6286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1814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8634C"/>
    <w:rsid w:val="009C0C39"/>
    <w:rsid w:val="009C6304"/>
    <w:rsid w:val="009D1805"/>
    <w:rsid w:val="009D28C3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95D2E"/>
    <w:rsid w:val="00BA1772"/>
    <w:rsid w:val="00BA1F40"/>
    <w:rsid w:val="00BA4820"/>
    <w:rsid w:val="00BB05FA"/>
    <w:rsid w:val="00BB0D7E"/>
    <w:rsid w:val="00BB5B10"/>
    <w:rsid w:val="00BC56D6"/>
    <w:rsid w:val="00BC7D1A"/>
    <w:rsid w:val="00BE45C4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13AB8"/>
    <w:rsid w:val="00D22895"/>
    <w:rsid w:val="00D27D29"/>
    <w:rsid w:val="00D30A3D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C5C53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EF42E4"/>
    <w:rsid w:val="00F0368E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E5C39"/>
  <w15:docId w15:val="{491A4025-BFA4-49F8-874D-6F1953C3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A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A4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1A44"/>
    <w:pPr>
      <w:keepNext/>
      <w:keepLines/>
      <w:numPr>
        <w:numId w:val="29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A4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A4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4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A44"/>
  </w:style>
  <w:style w:type="paragraph" w:styleId="Footer">
    <w:name w:val="footer"/>
    <w:basedOn w:val="Normal"/>
    <w:link w:val="FooterChar"/>
    <w:uiPriority w:val="99"/>
    <w:unhideWhenUsed/>
    <w:rsid w:val="00541A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A44"/>
  </w:style>
  <w:style w:type="paragraph" w:styleId="BalloonText">
    <w:name w:val="Balloon Text"/>
    <w:basedOn w:val="Normal"/>
    <w:link w:val="BalloonTextChar"/>
    <w:uiPriority w:val="99"/>
    <w:semiHidden/>
    <w:unhideWhenUsed/>
    <w:rsid w:val="0054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A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1A4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A4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A4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A4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41A4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41A44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541A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A4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44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541A4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41A4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41A44"/>
  </w:style>
  <w:style w:type="table" w:customStyle="1" w:styleId="TableGrid1">
    <w:name w:val="Table Grid1"/>
    <w:basedOn w:val="TableNormal"/>
    <w:next w:val="TableGrid"/>
    <w:uiPriority w:val="59"/>
    <w:rsid w:val="00541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A4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A44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uiPriority w:val="99"/>
    <w:rsid w:val="0098634C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4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C1859-52B0-4847-94C5-41A77CB8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438</TotalTime>
  <Pages>14</Pages>
  <Words>3127</Words>
  <Characters>17828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20914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Hristomir Asenov</cp:lastModifiedBy>
  <cp:revision>77</cp:revision>
  <cp:lastPrinted>2015-10-26T22:35:00Z</cp:lastPrinted>
  <dcterms:created xsi:type="dcterms:W3CDTF">2016-06-17T07:37:00Z</dcterms:created>
  <dcterms:modified xsi:type="dcterms:W3CDTF">2019-05-29T10:27:00Z</dcterms:modified>
  <cp:category>programming, education, software engineering, software development</cp:category>
</cp:coreProperties>
</file>